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C8B" w:rsidRPr="00804C8B" w:rsidRDefault="00804C8B" w:rsidP="00804C8B">
      <w:pPr>
        <w:pStyle w:val="Ttulo2"/>
        <w:rPr>
          <w:b w:val="0"/>
          <w:bCs/>
        </w:rPr>
      </w:pPr>
      <w:proofErr w:type="spellStart"/>
      <w:r w:rsidRPr="00804C8B">
        <w:rPr>
          <w:b w:val="0"/>
          <w:bCs/>
        </w:rPr>
        <w:t>Maria</w:t>
      </w:r>
      <w:proofErr w:type="spellEnd"/>
      <w:r w:rsidRPr="00804C8B">
        <w:rPr>
          <w:b w:val="0"/>
          <w:bCs/>
        </w:rPr>
        <w:t xml:space="preserve"> Victoria Peñas Miró LLM – 1º DAW</w:t>
      </w:r>
    </w:p>
    <w:p w:rsidR="005A6A9B" w:rsidRDefault="00804C8B">
      <w:pPr>
        <w:pStyle w:val="Ttulo1"/>
      </w:pPr>
      <w:r>
        <w:t>Mejoras - HTML</w:t>
      </w:r>
    </w:p>
    <w:p w:rsidR="00804C8B" w:rsidRDefault="00804C8B" w:rsidP="00461110">
      <w:pPr>
        <w:pStyle w:val="Listaconvietas"/>
        <w:numPr>
          <w:ilvl w:val="0"/>
          <w:numId w:val="0"/>
        </w:numPr>
        <w:ind w:left="432" w:hanging="432"/>
        <w:jc w:val="both"/>
      </w:pPr>
      <w:r>
        <w:t>A continuación, se enumeran las</w:t>
      </w:r>
      <w:r w:rsidR="00461110">
        <w:t xml:space="preserve"> principales</w:t>
      </w:r>
      <w:r>
        <w:t xml:space="preserve"> mejoras </w:t>
      </w:r>
      <w:r w:rsidR="00461110">
        <w:t xml:space="preserve">que se han </w:t>
      </w:r>
      <w:r>
        <w:t>realiza</w:t>
      </w:r>
      <w:r w:rsidR="00461110">
        <w:t>do</w:t>
      </w:r>
      <w:r>
        <w:t xml:space="preserve"> a nivel de HTML:</w:t>
      </w:r>
    </w:p>
    <w:p w:rsidR="005A6A9B" w:rsidRDefault="00804C8B" w:rsidP="00461110">
      <w:pPr>
        <w:pStyle w:val="Listaconvietas"/>
        <w:jc w:val="both"/>
      </w:pPr>
      <w:r>
        <w:t>Creación de una hoja de estilos styleFront.css.</w:t>
      </w:r>
    </w:p>
    <w:p w:rsidR="00114B08" w:rsidRDefault="00804C8B" w:rsidP="00461110">
      <w:pPr>
        <w:pStyle w:val="Listaconvietas"/>
        <w:jc w:val="both"/>
      </w:pPr>
      <w:r>
        <w:t xml:space="preserve">Mejora de los estilos generales a nivel de diseño: menú </w:t>
      </w:r>
      <w:proofErr w:type="spellStart"/>
      <w:r>
        <w:t>sticky</w:t>
      </w:r>
      <w:proofErr w:type="spellEnd"/>
      <w:r>
        <w:t xml:space="preserve">, uso de </w:t>
      </w:r>
      <w:proofErr w:type="spellStart"/>
      <w:r>
        <w:t>hover</w:t>
      </w:r>
      <w:proofErr w:type="spellEnd"/>
      <w:r w:rsidR="00114B08">
        <w:t xml:space="preserve">, redistribución de los elementos dónde se ha modificado ligeramente la estructura de la página, uso de </w:t>
      </w:r>
      <w:proofErr w:type="spellStart"/>
      <w:r w:rsidR="00114B08">
        <w:t>fontawesome</w:t>
      </w:r>
      <w:proofErr w:type="spellEnd"/>
      <w:r w:rsidR="00114B08">
        <w:t xml:space="preserve">, uso de diferentes tipografías importadas de </w:t>
      </w:r>
      <w:proofErr w:type="spellStart"/>
      <w:r w:rsidR="00114B08">
        <w:t>googlefonts</w:t>
      </w:r>
      <w:proofErr w:type="spellEnd"/>
      <w:r w:rsidR="00114B08">
        <w:t>, etc.</w:t>
      </w:r>
    </w:p>
    <w:p w:rsidR="00804C8B" w:rsidRDefault="00804C8B" w:rsidP="00461110">
      <w:pPr>
        <w:pStyle w:val="Listaconvietas"/>
        <w:jc w:val="both"/>
      </w:pPr>
      <w:r>
        <w:t>Creación de una hoja de scripts scriptsFront.js</w:t>
      </w:r>
    </w:p>
    <w:p w:rsidR="00804C8B" w:rsidRDefault="00804C8B" w:rsidP="00461110">
      <w:pPr>
        <w:pStyle w:val="Listaconvietas"/>
        <w:jc w:val="both"/>
      </w:pPr>
      <w:r>
        <w:t xml:space="preserve">Incorporación de banners promocionales en el </w:t>
      </w:r>
      <w:proofErr w:type="spellStart"/>
      <w:r>
        <w:t>sidebar</w:t>
      </w:r>
      <w:proofErr w:type="spellEnd"/>
      <w:r>
        <w:t>.</w:t>
      </w:r>
    </w:p>
    <w:p w:rsidR="00804C8B" w:rsidRDefault="00804C8B" w:rsidP="00461110">
      <w:pPr>
        <w:pStyle w:val="Listaconvietas"/>
        <w:jc w:val="both"/>
      </w:pPr>
      <w:r>
        <w:t>Ampliación de los criterios de búsqueda en el buscador: numero de noches y por nombre de hotel.</w:t>
      </w:r>
    </w:p>
    <w:p w:rsidR="00804C8B" w:rsidRDefault="00804C8B" w:rsidP="00461110">
      <w:pPr>
        <w:pStyle w:val="Listaconvietas"/>
        <w:jc w:val="both"/>
      </w:pPr>
      <w:r>
        <w:t xml:space="preserve">Incorporación de un </w:t>
      </w:r>
      <w:proofErr w:type="spellStart"/>
      <w:r>
        <w:t>grid</w:t>
      </w:r>
      <w:proofErr w:type="spellEnd"/>
      <w:r>
        <w:t xml:space="preserve"> de hoteles de</w:t>
      </w:r>
      <w:r w:rsidR="00114B08">
        <w:t>s</w:t>
      </w:r>
      <w:r>
        <w:t>tacados.</w:t>
      </w:r>
    </w:p>
    <w:p w:rsidR="00114B08" w:rsidRDefault="00114B08" w:rsidP="00461110">
      <w:pPr>
        <w:pStyle w:val="Listaconvietas"/>
        <w:jc w:val="both"/>
      </w:pPr>
      <w:r>
        <w:t>Desarrollo del div que se abre al seleccionar “</w:t>
      </w:r>
      <w:proofErr w:type="spellStart"/>
      <w:r>
        <w:t>Més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>” en cada hotel.</w:t>
      </w:r>
    </w:p>
    <w:p w:rsidR="00114B08" w:rsidRDefault="00114B08" w:rsidP="00461110">
      <w:pPr>
        <w:pStyle w:val="Listaconvietas"/>
        <w:jc w:val="both"/>
      </w:pPr>
      <w:r>
        <w:t xml:space="preserve">Incorporación de nuevos elementos en el div de resumen de la reserva: conversor de moneda, </w:t>
      </w:r>
      <w:proofErr w:type="spellStart"/>
      <w:r>
        <w:t>num</w:t>
      </w:r>
      <w:proofErr w:type="spellEnd"/>
      <w:r>
        <w:t xml:space="preserve"> de noches, detalles de hotel y habitación, etc.</w:t>
      </w:r>
    </w:p>
    <w:p w:rsidR="00114B08" w:rsidRDefault="00114B08" w:rsidP="00461110">
      <w:pPr>
        <w:pStyle w:val="Ttulo1"/>
        <w:jc w:val="both"/>
      </w:pPr>
      <w:r>
        <w:t xml:space="preserve">Mejoras - </w:t>
      </w:r>
      <w:r>
        <w:t>J</w:t>
      </w:r>
      <w:r w:rsidR="00DC3276">
        <w:t>avaScript</w:t>
      </w:r>
    </w:p>
    <w:p w:rsidR="00461110" w:rsidRDefault="00461110" w:rsidP="00461110">
      <w:pPr>
        <w:pStyle w:val="Listaconvietas"/>
        <w:numPr>
          <w:ilvl w:val="0"/>
          <w:numId w:val="0"/>
        </w:numPr>
        <w:ind w:left="432" w:hanging="432"/>
        <w:jc w:val="both"/>
      </w:pPr>
      <w:r>
        <w:t>A continuación, se enumeran las principales mejoras que se han realiza</w:t>
      </w:r>
      <w:r>
        <w:t>d</w:t>
      </w:r>
      <w:r>
        <w:t xml:space="preserve">o a nivel de </w:t>
      </w:r>
      <w:r>
        <w:t>JavaScript</w:t>
      </w:r>
      <w:r>
        <w:t>:</w:t>
      </w:r>
    </w:p>
    <w:p w:rsidR="00DC3276" w:rsidRDefault="00DC3276" w:rsidP="00461110">
      <w:pPr>
        <w:pStyle w:val="Listaconvietas"/>
        <w:numPr>
          <w:ilvl w:val="0"/>
          <w:numId w:val="5"/>
        </w:numPr>
        <w:jc w:val="both"/>
      </w:pPr>
      <w:r>
        <w:t>Adaptación de todas las funciones al JSON.</w:t>
      </w:r>
    </w:p>
    <w:p w:rsidR="00DC3276" w:rsidRDefault="00DC3276" w:rsidP="00461110">
      <w:pPr>
        <w:pStyle w:val="Listaconvietas"/>
        <w:numPr>
          <w:ilvl w:val="0"/>
          <w:numId w:val="5"/>
        </w:numPr>
        <w:jc w:val="both"/>
      </w:pPr>
      <w:r>
        <w:lastRenderedPageBreak/>
        <w:t>Adaptación de las funciones de búsqueda para poder buscar por los nuevos criterios de búsqueda creados.</w:t>
      </w:r>
    </w:p>
    <w:p w:rsidR="00DC3276" w:rsidRDefault="00DC3276" w:rsidP="00461110">
      <w:pPr>
        <w:pStyle w:val="Listaconvietas"/>
        <w:numPr>
          <w:ilvl w:val="0"/>
          <w:numId w:val="5"/>
        </w:numPr>
        <w:jc w:val="both"/>
      </w:pPr>
      <w:r>
        <w:t>Se pueden eliminar habitaciones anteriormente seleccionadas en el resumen de la reserva.</w:t>
      </w:r>
    </w:p>
    <w:p w:rsidR="00DC3276" w:rsidRDefault="00DC3276" w:rsidP="00461110">
      <w:pPr>
        <w:pStyle w:val="Listaconvietas"/>
        <w:numPr>
          <w:ilvl w:val="0"/>
          <w:numId w:val="5"/>
        </w:numPr>
        <w:jc w:val="both"/>
      </w:pPr>
      <w:r>
        <w:t>Ocultar el buscador al realizar una búsqueda e incorporación de un botón para realizar una nueva búsqueda.</w:t>
      </w:r>
      <w:r w:rsidR="00E746B1">
        <w:t xml:space="preserve"> Y </w:t>
      </w:r>
      <w:r w:rsidR="00461110">
        <w:t>reinicio</w:t>
      </w:r>
      <w:r w:rsidR="00E746B1">
        <w:t xml:space="preserve"> de todos los inputs rellenado anteriormente para que la búsqueda sea desde cero.</w:t>
      </w:r>
    </w:p>
    <w:p w:rsidR="00724890" w:rsidRDefault="00724890" w:rsidP="00461110">
      <w:pPr>
        <w:pStyle w:val="Listaconvietas"/>
        <w:numPr>
          <w:ilvl w:val="0"/>
          <w:numId w:val="5"/>
        </w:numPr>
        <w:jc w:val="both"/>
      </w:pPr>
      <w:r>
        <w:t>Ocultar el div de Resumen de la Reserva hasta que se haya realizado una búsqueda.</w:t>
      </w:r>
    </w:p>
    <w:p w:rsidR="00724890" w:rsidRDefault="00724890" w:rsidP="00461110">
      <w:pPr>
        <w:pStyle w:val="Listaconvietas"/>
        <w:numPr>
          <w:ilvl w:val="0"/>
          <w:numId w:val="5"/>
        </w:numPr>
        <w:jc w:val="both"/>
      </w:pPr>
      <w:r>
        <w:t xml:space="preserve">Se ha creado un nuevo campo booleano en el </w:t>
      </w:r>
      <w:proofErr w:type="spellStart"/>
      <w:r>
        <w:t>json</w:t>
      </w:r>
      <w:proofErr w:type="spellEnd"/>
      <w:r>
        <w:t xml:space="preserve"> para poder indicar si un hotel es </w:t>
      </w:r>
      <w:proofErr w:type="spellStart"/>
      <w:r>
        <w:t>detacado</w:t>
      </w:r>
      <w:proofErr w:type="spellEnd"/>
      <w:r>
        <w:t xml:space="preserve"> o no. En función de su valor se mostrará en el </w:t>
      </w:r>
      <w:proofErr w:type="spellStart"/>
      <w:r>
        <w:t>grid</w:t>
      </w:r>
      <w:proofErr w:type="spellEnd"/>
      <w:r>
        <w:t xml:space="preserve"> de hoteles destacados de la página principal. Este </w:t>
      </w:r>
      <w:proofErr w:type="spellStart"/>
      <w:r>
        <w:t>grid</w:t>
      </w:r>
      <w:proofErr w:type="spellEnd"/>
      <w:r>
        <w:t xml:space="preserve"> desaparece al realizar una búsqueda y vuelve a aparecer si se cancela la búsqueda.</w:t>
      </w:r>
    </w:p>
    <w:p w:rsidR="00DC3276" w:rsidRDefault="00DC3276" w:rsidP="00461110">
      <w:pPr>
        <w:pStyle w:val="Listaconvietas"/>
        <w:numPr>
          <w:ilvl w:val="0"/>
          <w:numId w:val="5"/>
        </w:numPr>
        <w:jc w:val="both"/>
      </w:pPr>
      <w:r>
        <w:t>Mostrar el número de habitaciones encontradas en una búsqueda con o sin filtros.</w:t>
      </w:r>
    </w:p>
    <w:p w:rsidR="001E2DFB" w:rsidRDefault="001E2DFB" w:rsidP="00461110">
      <w:pPr>
        <w:pStyle w:val="Listaconvietas"/>
        <w:numPr>
          <w:ilvl w:val="0"/>
          <w:numId w:val="5"/>
        </w:numPr>
        <w:jc w:val="both"/>
      </w:pPr>
      <w:r>
        <w:t>Mostrar el precio más bajo de las tres opciones que encuentra disponible por hotel.</w:t>
      </w:r>
    </w:p>
    <w:p w:rsidR="0017624E" w:rsidRDefault="0017624E" w:rsidP="00461110">
      <w:pPr>
        <w:pStyle w:val="Listaconvietas"/>
        <w:numPr>
          <w:ilvl w:val="0"/>
          <w:numId w:val="5"/>
        </w:numPr>
        <w:jc w:val="both"/>
      </w:pPr>
      <w:proofErr w:type="spellStart"/>
      <w:r>
        <w:t>Sobreescribir</w:t>
      </w:r>
      <w:proofErr w:type="spellEnd"/>
      <w:r>
        <w:t xml:space="preserve"> el texto de las estrellas del hotel con ‘*’.</w:t>
      </w:r>
    </w:p>
    <w:p w:rsidR="00E746B1" w:rsidRDefault="00E746B1" w:rsidP="00461110">
      <w:pPr>
        <w:pStyle w:val="Listaconvietas"/>
        <w:numPr>
          <w:ilvl w:val="0"/>
          <w:numId w:val="5"/>
        </w:numPr>
        <w:jc w:val="both"/>
      </w:pPr>
      <w:proofErr w:type="spellStart"/>
      <w:r>
        <w:t>Sobreescribir</w:t>
      </w:r>
      <w:proofErr w:type="spellEnd"/>
      <w:r>
        <w:t xml:space="preserve"> el texto que indica el tipo de moneda por su símbolo.</w:t>
      </w:r>
    </w:p>
    <w:p w:rsidR="0017624E" w:rsidRDefault="0017624E" w:rsidP="00461110">
      <w:pPr>
        <w:pStyle w:val="Listaconvietas"/>
        <w:numPr>
          <w:ilvl w:val="0"/>
          <w:numId w:val="5"/>
        </w:numPr>
        <w:jc w:val="both"/>
      </w:pPr>
      <w:r>
        <w:t>Resaltar los campos obligatorios no introducidos en el buscador si se intenta realizar una búsqueda. Y eliminar, los estilos de los elementos una vez se introducen los datos correctamente.</w:t>
      </w:r>
    </w:p>
    <w:p w:rsidR="0017624E" w:rsidRDefault="0017624E" w:rsidP="00461110">
      <w:pPr>
        <w:pStyle w:val="Listaconvietas"/>
        <w:numPr>
          <w:ilvl w:val="0"/>
          <w:numId w:val="5"/>
        </w:numPr>
        <w:jc w:val="both"/>
      </w:pPr>
      <w:r>
        <w:t xml:space="preserve">Configuración de un </w:t>
      </w:r>
      <w:proofErr w:type="spellStart"/>
      <w:r>
        <w:t>alert</w:t>
      </w:r>
      <w:proofErr w:type="spellEnd"/>
      <w:r>
        <w:t xml:space="preserve"> si no se han introducido los datos necesarios en el buscador.</w:t>
      </w:r>
    </w:p>
    <w:p w:rsidR="0017624E" w:rsidRDefault="00DC3276" w:rsidP="00461110">
      <w:pPr>
        <w:pStyle w:val="Listaconvietas"/>
        <w:numPr>
          <w:ilvl w:val="0"/>
          <w:numId w:val="5"/>
        </w:numPr>
        <w:jc w:val="both"/>
      </w:pPr>
      <w:r>
        <w:t xml:space="preserve">Creación de un </w:t>
      </w:r>
      <w:proofErr w:type="spellStart"/>
      <w:r>
        <w:t>prompt</w:t>
      </w:r>
      <w:proofErr w:type="spellEnd"/>
      <w:r>
        <w:t xml:space="preserve"> en el </w:t>
      </w:r>
      <w:proofErr w:type="spellStart"/>
      <w:r>
        <w:t>login</w:t>
      </w:r>
      <w:proofErr w:type="spellEnd"/>
      <w:r>
        <w:t>.</w:t>
      </w:r>
    </w:p>
    <w:p w:rsidR="00114B08" w:rsidRDefault="00DC3276" w:rsidP="00461110">
      <w:pPr>
        <w:pStyle w:val="Listaconvietas"/>
        <w:numPr>
          <w:ilvl w:val="0"/>
          <w:numId w:val="5"/>
        </w:numPr>
        <w:jc w:val="both"/>
      </w:pPr>
      <w:r>
        <w:t>Creación de un conversor de moneda en el resumen de la reserva.</w:t>
      </w:r>
    </w:p>
    <w:p w:rsidR="0017624E" w:rsidRPr="000A1E95" w:rsidRDefault="0017624E" w:rsidP="00DC3276">
      <w:pPr>
        <w:pStyle w:val="Listaconvietas"/>
        <w:numPr>
          <w:ilvl w:val="0"/>
          <w:numId w:val="5"/>
        </w:numPr>
      </w:pPr>
      <w:r>
        <w:t>A medida que se van seleccionado habitaciones se hace la suma total de la selección por cada hotel y tipo de habitación en un div dentro del div de Resumen de la reserva.</w:t>
      </w:r>
    </w:p>
    <w:sectPr w:rsidR="0017624E" w:rsidRPr="000A1E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15FA" w:rsidRDefault="004C15FA">
      <w:r>
        <w:separator/>
      </w:r>
    </w:p>
    <w:p w:rsidR="004C15FA" w:rsidRDefault="004C15FA"/>
  </w:endnote>
  <w:endnote w:type="continuationSeparator" w:id="0">
    <w:p w:rsidR="004C15FA" w:rsidRDefault="004C15FA">
      <w:r>
        <w:continuationSeparator/>
      </w:r>
    </w:p>
    <w:p w:rsidR="004C15FA" w:rsidRDefault="004C1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15FA" w:rsidRDefault="004C15FA">
      <w:r>
        <w:separator/>
      </w:r>
    </w:p>
    <w:p w:rsidR="004C15FA" w:rsidRDefault="004C15FA"/>
  </w:footnote>
  <w:footnote w:type="continuationSeparator" w:id="0">
    <w:p w:rsidR="004C15FA" w:rsidRDefault="004C15FA">
      <w:r>
        <w:continuationSeparator/>
      </w:r>
    </w:p>
    <w:p w:rsidR="004C15FA" w:rsidRDefault="004C15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2DE61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4DB9"/>
    <w:multiLevelType w:val="hybridMultilevel"/>
    <w:tmpl w:val="D2A0F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8B"/>
    <w:rsid w:val="000A1E95"/>
    <w:rsid w:val="00106A32"/>
    <w:rsid w:val="00114B08"/>
    <w:rsid w:val="0017624E"/>
    <w:rsid w:val="001E2DFB"/>
    <w:rsid w:val="00461110"/>
    <w:rsid w:val="004C15FA"/>
    <w:rsid w:val="005A6A9B"/>
    <w:rsid w:val="006E6737"/>
    <w:rsid w:val="00724890"/>
    <w:rsid w:val="00804C8B"/>
    <w:rsid w:val="00B052CE"/>
    <w:rsid w:val="00DC3276"/>
    <w:rsid w:val="00E7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0C1E6"/>
  <w15:chartTrackingRefBased/>
  <w15:docId w15:val="{93042AAB-BE1E-BA4A-8B1C-FD6A4059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iapenas/Library/Containers/com.microsoft.Word/Data/Library/Application%20Support/Microsoft/Office/16.0/DTS/es-ES%7bA82823C7-ACCF-714B-BC3C-E40B52BA7167%7d/%7b383C98E9-EFEA-2E41-A1EB-7361D560B5A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25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Victoria Peñas</cp:lastModifiedBy>
  <cp:revision>6</cp:revision>
  <dcterms:created xsi:type="dcterms:W3CDTF">2020-04-30T17:53:00Z</dcterms:created>
  <dcterms:modified xsi:type="dcterms:W3CDTF">2020-04-30T18:41:00Z</dcterms:modified>
</cp:coreProperties>
</file>